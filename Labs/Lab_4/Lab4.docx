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A9" w:rsidRPr="002842D9" w:rsidRDefault="001674A9" w:rsidP="002842D9">
      <w:pPr>
        <w:jc w:val="center"/>
      </w:pPr>
      <w:r>
        <w:rPr>
          <w:rFonts w:ascii="Times New Roman" w:hAnsi="Times New Roman"/>
          <w:sz w:val="36"/>
          <w:szCs w:val="36"/>
        </w:rPr>
        <w:t>Процедура списания ВКР</w:t>
      </w:r>
    </w:p>
    <w:p w:rsidR="001674A9" w:rsidRDefault="001674A9" w:rsidP="5A02CF85">
      <w:pPr>
        <w:jc w:val="both"/>
        <w:rPr>
          <w:rFonts w:ascii="Times New Roman" w:hAnsi="Times New Roman"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Ответственность</w:t>
      </w:r>
    </w:p>
    <w:p w:rsidR="001674A9" w:rsidRDefault="001674A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Бухгалтерия</w:t>
      </w:r>
    </w:p>
    <w:p w:rsidR="001674A9" w:rsidRDefault="001674A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Максимальное время выполнения</w:t>
      </w:r>
    </w:p>
    <w:p w:rsidR="001674A9" w:rsidRDefault="001674A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дней</w:t>
      </w:r>
    </w:p>
    <w:p w:rsidR="001674A9" w:rsidRDefault="001674A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Заинтересованные стороны:</w:t>
      </w:r>
    </w:p>
    <w:p w:rsidR="001674A9" w:rsidRPr="002842D9" w:rsidRDefault="001674A9" w:rsidP="5A02CF8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5A02CF85">
        <w:rPr>
          <w:rFonts w:ascii="Times New Roman" w:hAnsi="Times New Roman"/>
          <w:sz w:val="28"/>
          <w:szCs w:val="28"/>
        </w:rPr>
        <w:t>Кафедра САПРиПК</w:t>
      </w:r>
    </w:p>
    <w:p w:rsidR="001674A9" w:rsidRDefault="001674A9" w:rsidP="5A02CF8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Деканат ФЭВТ</w:t>
      </w:r>
    </w:p>
    <w:p w:rsidR="001674A9" w:rsidRPr="00782D21" w:rsidRDefault="001674A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Входные данные для реализации процесса: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513"/>
        <w:gridCol w:w="4513"/>
      </w:tblGrid>
      <w:tr w:rsidR="001674A9" w:rsidRPr="002B7FF9" w:rsidTr="002B7FF9">
        <w:trPr>
          <w:jc w:val="center"/>
        </w:trPr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B7FF9">
              <w:rPr>
                <w:rFonts w:ascii="Times New Roman" w:hAnsi="Times New Roman"/>
                <w:b/>
                <w:bCs/>
                <w:sz w:val="28"/>
                <w:szCs w:val="28"/>
              </w:rPr>
              <w:t>Что?</w:t>
            </w:r>
          </w:p>
        </w:tc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B7FF9">
              <w:rPr>
                <w:rFonts w:ascii="Times New Roman" w:hAnsi="Times New Roman"/>
                <w:b/>
                <w:bCs/>
                <w:sz w:val="28"/>
                <w:szCs w:val="28"/>
              </w:rPr>
              <w:t>Кто предоставляет?</w:t>
            </w:r>
          </w:p>
        </w:tc>
      </w:tr>
      <w:tr w:rsidR="001674A9" w:rsidRPr="002B7FF9" w:rsidTr="002B7FF9">
        <w:trPr>
          <w:jc w:val="center"/>
        </w:trPr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Дипломные работы</w:t>
            </w:r>
          </w:p>
        </w:tc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САПРиПК</w:t>
            </w:r>
          </w:p>
        </w:tc>
      </w:tr>
      <w:tr w:rsidR="001674A9" w:rsidRPr="002B7FF9" w:rsidTr="002B7FF9">
        <w:trPr>
          <w:jc w:val="center"/>
        </w:trPr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Приказы по утверждению тем ВКР</w:t>
            </w:r>
          </w:p>
        </w:tc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САПРиПК, Деканат ФЭВТ, общий отдел</w:t>
            </w:r>
          </w:p>
        </w:tc>
      </w:tr>
      <w:tr w:rsidR="001674A9" w:rsidRPr="002B7FF9" w:rsidTr="002B7FF9">
        <w:trPr>
          <w:jc w:val="center"/>
        </w:trPr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Приказы по отчислению</w:t>
            </w:r>
          </w:p>
        </w:tc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САПРиПК, Деканат ФЭВТ, общий отдел</w:t>
            </w:r>
          </w:p>
        </w:tc>
      </w:tr>
      <w:tr w:rsidR="001674A9" w:rsidRPr="002B7FF9" w:rsidTr="002B7FF9">
        <w:trPr>
          <w:jc w:val="center"/>
        </w:trPr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 форма для описи</w:t>
            </w:r>
          </w:p>
        </w:tc>
        <w:tc>
          <w:tcPr>
            <w:tcW w:w="4513" w:type="dxa"/>
          </w:tcPr>
          <w:p w:rsidR="001674A9" w:rsidRPr="002B7FF9" w:rsidRDefault="001674A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7FF9">
              <w:rPr>
                <w:rFonts w:ascii="Times New Roman" w:hAnsi="Times New Roman"/>
                <w:sz w:val="28"/>
                <w:szCs w:val="28"/>
              </w:rPr>
              <w:t xml:space="preserve">Кафедра САПРиПК, </w:t>
            </w:r>
            <w:r>
              <w:rPr>
                <w:rFonts w:ascii="Times New Roman" w:hAnsi="Times New Roman"/>
                <w:sz w:val="28"/>
                <w:szCs w:val="28"/>
              </w:rPr>
              <w:t>общий отдел, архив</w:t>
            </w:r>
          </w:p>
        </w:tc>
      </w:tr>
    </w:tbl>
    <w:p w:rsidR="001674A9" w:rsidRPr="00782D21" w:rsidRDefault="001674A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Результаты процесса:</w:t>
      </w:r>
    </w:p>
    <w:p w:rsidR="001674A9" w:rsidRPr="002842D9" w:rsidRDefault="001674A9" w:rsidP="5A02CF8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копии описи</w:t>
      </w:r>
    </w:p>
    <w:p w:rsidR="001674A9" w:rsidRDefault="001674A9" w:rsidP="002842D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титульные листы ВКР</w:t>
      </w:r>
    </w:p>
    <w:p w:rsidR="001674A9" w:rsidRPr="002842D9" w:rsidRDefault="001674A9" w:rsidP="5A02CF8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остальные листы из списанных ВКР</w:t>
      </w:r>
    </w:p>
    <w:p w:rsidR="001674A9" w:rsidRDefault="001674A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Описание процесса (алгоритм):</w:t>
      </w:r>
    </w:p>
    <w:p w:rsidR="001674A9" w:rsidRDefault="001674A9" w:rsidP="002842D9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Ознакомление с процедурой описи в архиве</w:t>
      </w:r>
    </w:p>
    <w:p w:rsidR="001674A9" w:rsidRDefault="001674A9" w:rsidP="002842D9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приказов по утверждению тем ВКР и отчислению</w:t>
      </w:r>
    </w:p>
    <w:p w:rsidR="001674A9" w:rsidRDefault="001674A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на кафедре</w:t>
      </w:r>
    </w:p>
    <w:p w:rsidR="001674A9" w:rsidRDefault="001674A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нашли на кафедре, то в деканате</w:t>
      </w:r>
    </w:p>
    <w:p w:rsidR="001674A9" w:rsidRDefault="001674A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 в деканате нет, то в общем отделе</w:t>
      </w:r>
    </w:p>
    <w:p w:rsidR="001674A9" w:rsidRDefault="001674A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формы для описи</w:t>
      </w:r>
    </w:p>
    <w:p w:rsidR="001674A9" w:rsidRDefault="001674A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форму за прошлый год на кафедре</w:t>
      </w:r>
    </w:p>
    <w:p w:rsidR="001674A9" w:rsidRDefault="001674A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нет, найти форму в почте от общего отдела</w:t>
      </w:r>
    </w:p>
    <w:p w:rsidR="001674A9" w:rsidRDefault="001674A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нет, спросить форму в архиве</w:t>
      </w:r>
    </w:p>
    <w:p w:rsidR="001674A9" w:rsidRDefault="001674A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Заполнение описи</w:t>
      </w:r>
    </w:p>
    <w:p w:rsidR="001674A9" w:rsidRDefault="001674A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Извлечение титульных листов, листов с подписями и содержанием из ВКР</w:t>
      </w:r>
    </w:p>
    <w:p w:rsidR="001674A9" w:rsidRDefault="001674A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Объединение оставшихся листов в блоки по </w:t>
      </w:r>
      <w:smartTag w:uri="urn:schemas-microsoft-com:office:smarttags" w:element="metricconverter">
        <w:smartTagPr>
          <w:attr w:name="ProductID" w:val="10 кг"/>
        </w:smartTagPr>
        <w:r>
          <w:rPr>
            <w:rFonts w:ascii="Times New Roman" w:hAnsi="Times New Roman"/>
            <w:sz w:val="28"/>
            <w:szCs w:val="28"/>
          </w:rPr>
          <w:t>10 кг</w:t>
        </w:r>
      </w:smartTag>
      <w:r>
        <w:rPr>
          <w:rFonts w:ascii="Times New Roman" w:hAnsi="Times New Roman"/>
          <w:sz w:val="28"/>
          <w:szCs w:val="28"/>
        </w:rPr>
        <w:t xml:space="preserve"> и связывание их бечевкой</w:t>
      </w:r>
    </w:p>
    <w:p w:rsidR="001674A9" w:rsidRDefault="001674A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Подписание описи материально ответственным лицом, заведующим кафедры и деканом факультета</w:t>
      </w:r>
    </w:p>
    <w:p w:rsidR="001674A9" w:rsidRDefault="001674A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Подписание описи в архиве(1 экземпляр оставляется архиву, а другой забирается на кафедру)</w:t>
      </w:r>
    </w:p>
    <w:p w:rsidR="001674A9" w:rsidRDefault="001674A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Сдача макулатуры на склад</w:t>
      </w: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674A9" w:rsidRDefault="001674A9" w:rsidP="5A02CF85">
      <w:pPr>
        <w:ind w:left="36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1674A9" w:rsidRDefault="001674A9" w:rsidP="5A02CF85">
      <w:pPr>
        <w:ind w:left="360"/>
        <w:jc w:val="both"/>
        <w:rPr>
          <w:rFonts w:ascii="Times New Roman" w:hAnsi="Times New Roman"/>
          <w:sz w:val="28"/>
          <w:szCs w:val="28"/>
        </w:rPr>
        <w:sectPr w:rsidR="001674A9" w:rsidSect="002842D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1674A9" w:rsidRDefault="001674A9" w:rsidP="5A02CF85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BPMN-</w:t>
      </w:r>
      <w:r>
        <w:rPr>
          <w:rFonts w:ascii="Times New Roman" w:hAnsi="Times New Roman"/>
          <w:sz w:val="28"/>
          <w:szCs w:val="28"/>
        </w:rPr>
        <w:t>диаграмма:</w:t>
      </w:r>
    </w:p>
    <w:p w:rsidR="001674A9" w:rsidRPr="00840CF9" w:rsidRDefault="001674A9" w:rsidP="5A02CF85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B841F2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25pt;height:147pt">
            <v:imagedata r:id="rId5" o:title="" croptop="4704f" cropbottom="35297f" cropleft="-191f"/>
          </v:shape>
        </w:pict>
      </w:r>
    </w:p>
    <w:sectPr w:rsidR="001674A9" w:rsidRPr="00840CF9" w:rsidSect="00782D2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0157"/>
    <w:multiLevelType w:val="hybridMultilevel"/>
    <w:tmpl w:val="2EE801EA"/>
    <w:lvl w:ilvl="0" w:tplc="C888C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67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8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EB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E9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85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03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7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6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52835"/>
    <w:multiLevelType w:val="hybridMultilevel"/>
    <w:tmpl w:val="4354774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25FD1098"/>
    <w:multiLevelType w:val="hybridMultilevel"/>
    <w:tmpl w:val="79343DDE"/>
    <w:lvl w:ilvl="0" w:tplc="C9369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28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61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A6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A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A5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80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46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1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300D1"/>
    <w:multiLevelType w:val="hybridMultilevel"/>
    <w:tmpl w:val="71FC35AC"/>
    <w:lvl w:ilvl="0" w:tplc="62023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3E27C0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848C7DC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A56CC0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78818C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6DEEF2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262768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B7A395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5E297B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35329E4"/>
    <w:rsid w:val="00056D70"/>
    <w:rsid w:val="00165129"/>
    <w:rsid w:val="001674A9"/>
    <w:rsid w:val="002842D9"/>
    <w:rsid w:val="002B7FF9"/>
    <w:rsid w:val="002D6383"/>
    <w:rsid w:val="00544D4D"/>
    <w:rsid w:val="006377E3"/>
    <w:rsid w:val="00782D21"/>
    <w:rsid w:val="007B07DC"/>
    <w:rsid w:val="008067EE"/>
    <w:rsid w:val="00840CB4"/>
    <w:rsid w:val="00840CF9"/>
    <w:rsid w:val="00A0535B"/>
    <w:rsid w:val="00AD3A6A"/>
    <w:rsid w:val="00B67A03"/>
    <w:rsid w:val="00B841F2"/>
    <w:rsid w:val="00CC3AAD"/>
    <w:rsid w:val="00D70967"/>
    <w:rsid w:val="00E67723"/>
    <w:rsid w:val="435329E4"/>
    <w:rsid w:val="5A02CF85"/>
    <w:rsid w:val="60A83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38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D6383"/>
    <w:pPr>
      <w:ind w:left="720"/>
      <w:contextualSpacing/>
    </w:pPr>
  </w:style>
  <w:style w:type="table" w:styleId="TableGrid">
    <w:name w:val="Table Grid"/>
    <w:basedOn w:val="TableNormal"/>
    <w:uiPriority w:val="99"/>
    <w:rsid w:val="00056D7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Pages>3</Pages>
  <Words>192</Words>
  <Characters>1099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Анохин</dc:creator>
  <cp:keywords/>
  <dc:description/>
  <cp:lastModifiedBy>DEXР</cp:lastModifiedBy>
  <cp:revision>12</cp:revision>
  <dcterms:created xsi:type="dcterms:W3CDTF">2018-11-14T08:58:00Z</dcterms:created>
  <dcterms:modified xsi:type="dcterms:W3CDTF">2018-12-22T12:36:00Z</dcterms:modified>
</cp:coreProperties>
</file>